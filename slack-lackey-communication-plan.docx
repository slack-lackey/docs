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1D" w:rsidRPr="00CF0AB5" w:rsidRDefault="007F254D" w:rsidP="006F5398">
      <w:pPr>
        <w:pStyle w:val="Title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127000</wp:posOffset>
            </wp:positionV>
            <wp:extent cx="939800" cy="936625"/>
            <wp:effectExtent l="0" t="0" r="0" b="3175"/>
            <wp:wrapTight wrapText="bothSides">
              <wp:wrapPolygon edited="0">
                <wp:start x="1751" y="0"/>
                <wp:lineTo x="0" y="1757"/>
                <wp:lineTo x="0" y="20209"/>
                <wp:lineTo x="1751" y="21380"/>
                <wp:lineTo x="19849" y="21380"/>
                <wp:lineTo x="21308" y="19916"/>
                <wp:lineTo x="21308" y="1172"/>
                <wp:lineTo x="19557" y="0"/>
                <wp:lineTo x="17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acky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B0" w:rsidRPr="00CF0AB5">
        <w:t>TEAM COMMUNICATION PLAN</w:t>
      </w:r>
    </w:p>
    <w:p w:rsidR="008B3362" w:rsidRDefault="00707DB0" w:rsidP="006F5398">
      <w:pPr>
        <w:pStyle w:val="Heading2"/>
      </w:pPr>
      <w:r>
        <w:t>PROJECT:</w:t>
      </w:r>
      <w:r w:rsidR="00CF0AB5">
        <w:t xml:space="preserve"> </w:t>
      </w:r>
      <w:r w:rsidR="008B3362">
        <w:t>Slack Lackey</w:t>
      </w:r>
    </w:p>
    <w:p w:rsidR="005D56BD" w:rsidRPr="005D56BD" w:rsidRDefault="005D56BD" w:rsidP="005D56BD">
      <w:pPr>
        <w:rPr>
          <w:sz w:val="4"/>
          <w:szCs w:val="4"/>
        </w:rPr>
      </w:pPr>
    </w:p>
    <w:p w:rsidR="005D56BD" w:rsidRDefault="00707DB0" w:rsidP="006F5398">
      <w:pPr>
        <w:pStyle w:val="Heading2"/>
      </w:pPr>
      <w:r>
        <w:t>SUMMARY</w:t>
      </w:r>
      <w:r w:rsidR="008B3362">
        <w:t xml:space="preserve">: </w:t>
      </w:r>
    </w:p>
    <w:p w:rsidR="008311A0" w:rsidRDefault="008311A0" w:rsidP="006F5398"/>
    <w:p w:rsidR="00CF0AB5" w:rsidRPr="007F254D" w:rsidRDefault="008B3362" w:rsidP="006F5398">
      <w:pPr>
        <w:rPr>
          <w:sz w:val="21"/>
        </w:rPr>
      </w:pPr>
      <w:r w:rsidRPr="007F254D">
        <w:rPr>
          <w:sz w:val="21"/>
        </w:rPr>
        <w:t xml:space="preserve">Communication plan for the </w:t>
      </w:r>
      <w:r w:rsidR="00130C24">
        <w:rPr>
          <w:sz w:val="21"/>
        </w:rPr>
        <w:t xml:space="preserve">Code Fellows </w:t>
      </w:r>
      <w:r w:rsidRPr="007F254D">
        <w:rPr>
          <w:sz w:val="21"/>
        </w:rPr>
        <w:t>401</w:t>
      </w:r>
      <w:r w:rsidR="00130C24">
        <w:rPr>
          <w:sz w:val="21"/>
        </w:rPr>
        <w:t xml:space="preserve"> </w:t>
      </w:r>
      <w:r w:rsidR="00130C24" w:rsidRPr="007F254D">
        <w:rPr>
          <w:sz w:val="21"/>
        </w:rPr>
        <w:t>JavaScript</w:t>
      </w:r>
      <w:r w:rsidRPr="007F254D">
        <w:rPr>
          <w:sz w:val="21"/>
        </w:rPr>
        <w:t xml:space="preserve"> midterm project. It will include our communications goals, planned naming conventions and file structures, confl</w:t>
      </w:r>
      <w:r w:rsidR="005D56BD" w:rsidRPr="007F254D">
        <w:rPr>
          <w:sz w:val="21"/>
        </w:rPr>
        <w:t>ict resolution strategies, schedules of availability and delegation of tasks.</w:t>
      </w:r>
    </w:p>
    <w:p w:rsidR="008311A0" w:rsidRPr="00CF0AB5" w:rsidRDefault="008311A0" w:rsidP="006F5398"/>
    <w:p w:rsidR="00CF0AB5" w:rsidRDefault="00707DB0" w:rsidP="006F5398">
      <w:pPr>
        <w:pStyle w:val="Heading2"/>
      </w:pPr>
      <w:r>
        <w:t>COMMUNICATION GOALS</w:t>
      </w:r>
    </w:p>
    <w:p w:rsidR="008311A0" w:rsidRDefault="008311A0" w:rsidP="008311A0">
      <w:pPr>
        <w:pStyle w:val="ListParagraph"/>
      </w:pPr>
    </w:p>
    <w:p w:rsidR="005D56BD" w:rsidRPr="00137D19" w:rsidRDefault="00E56E33" w:rsidP="006F5398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Promote psychological safety by being open to the ideas and opinions of the entire team</w:t>
      </w:r>
      <w:r w:rsidR="00B71CCD">
        <w:rPr>
          <w:sz w:val="22"/>
        </w:rPr>
        <w:t>.</w:t>
      </w:r>
      <w:r>
        <w:rPr>
          <w:sz w:val="22"/>
        </w:rPr>
        <w:t xml:space="preserve"> </w:t>
      </w:r>
    </w:p>
    <w:p w:rsidR="005D56BD" w:rsidRPr="00137D19" w:rsidRDefault="00B71CCD" w:rsidP="006F5398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Ask for help when needed. Don’t stay stuck.</w:t>
      </w:r>
    </w:p>
    <w:p w:rsidR="005D56BD" w:rsidRPr="00137D19" w:rsidRDefault="00B71CCD" w:rsidP="006F5398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Follow agreed upon Git flow and file/folder structure</w:t>
      </w:r>
    </w:p>
    <w:p w:rsidR="005D56BD" w:rsidRPr="00137D19" w:rsidRDefault="00B71CCD" w:rsidP="006F5398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Document README and other docs through-out.</w:t>
      </w:r>
    </w:p>
    <w:p w:rsidR="008311A0" w:rsidRPr="005D56BD" w:rsidRDefault="008311A0" w:rsidP="008311A0">
      <w:pPr>
        <w:pStyle w:val="ListParagraph"/>
      </w:pPr>
    </w:p>
    <w:p w:rsidR="00707DB0" w:rsidRPr="005D56BD" w:rsidRDefault="00707DB0" w:rsidP="006F5398">
      <w:pPr>
        <w:pStyle w:val="Heading2"/>
      </w:pPr>
      <w:r>
        <w:t>TEAM MEMBERS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427"/>
        <w:gridCol w:w="3600"/>
        <w:gridCol w:w="5488"/>
        <w:gridCol w:w="2875"/>
      </w:tblGrid>
      <w:tr w:rsidR="00E56E33" w:rsidRPr="007F254D" w:rsidTr="00E5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311A0" w:rsidRPr="007F254D" w:rsidRDefault="008311A0" w:rsidP="008311A0">
            <w:pPr>
              <w:jc w:val="center"/>
              <w:rPr>
                <w:sz w:val="22"/>
              </w:rPr>
            </w:pPr>
            <w:r w:rsidRPr="007F254D">
              <w:rPr>
                <w:sz w:val="22"/>
              </w:rPr>
              <w:t>PERSON</w:t>
            </w:r>
          </w:p>
        </w:tc>
        <w:tc>
          <w:tcPr>
            <w:tcW w:w="1251" w:type="pct"/>
            <w:vAlign w:val="center"/>
          </w:tcPr>
          <w:p w:rsidR="008311A0" w:rsidRPr="007F254D" w:rsidRDefault="008311A0" w:rsidP="00831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ROLE/TITLE</w:t>
            </w:r>
          </w:p>
        </w:tc>
        <w:tc>
          <w:tcPr>
            <w:tcW w:w="1907" w:type="pct"/>
            <w:vAlign w:val="center"/>
          </w:tcPr>
          <w:p w:rsidR="008311A0" w:rsidRPr="007F254D" w:rsidRDefault="008311A0" w:rsidP="00831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CONTACT INFORMATION</w:t>
            </w:r>
          </w:p>
        </w:tc>
        <w:tc>
          <w:tcPr>
            <w:tcW w:w="999" w:type="pct"/>
            <w:vAlign w:val="center"/>
          </w:tcPr>
          <w:p w:rsidR="008311A0" w:rsidRPr="007F254D" w:rsidRDefault="008311A0" w:rsidP="00831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SCHEDULE</w:t>
            </w:r>
          </w:p>
        </w:tc>
      </w:tr>
      <w:tr w:rsidR="00E56E33" w:rsidRPr="007F254D" w:rsidTr="00E5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311A0" w:rsidRPr="007F254D" w:rsidRDefault="008311A0" w:rsidP="008311A0">
            <w:pPr>
              <w:jc w:val="center"/>
              <w:rPr>
                <w:rStyle w:val="Emphasis"/>
                <w:color w:val="FFFFFF" w:themeColor="background1"/>
                <w:sz w:val="22"/>
              </w:rPr>
            </w:pPr>
            <w:r w:rsidRPr="007F254D">
              <w:rPr>
                <w:rStyle w:val="Emphasis"/>
                <w:color w:val="FFFFFF" w:themeColor="background1"/>
                <w:sz w:val="22"/>
              </w:rPr>
              <w:t>Billy Bunn</w:t>
            </w:r>
          </w:p>
        </w:tc>
        <w:tc>
          <w:tcPr>
            <w:tcW w:w="1251" w:type="pct"/>
            <w:vAlign w:val="center"/>
          </w:tcPr>
          <w:p w:rsidR="008311A0" w:rsidRPr="007F254D" w:rsidRDefault="008311A0" w:rsidP="00831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TEAM MEMBER/WIKI MASTER</w:t>
            </w:r>
          </w:p>
        </w:tc>
        <w:tc>
          <w:tcPr>
            <w:tcW w:w="1907" w:type="pct"/>
            <w:vAlign w:val="center"/>
          </w:tcPr>
          <w:p w:rsidR="007F254D" w:rsidRDefault="007F254D" w:rsidP="00E5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GITHUB: </w:t>
            </w:r>
            <w:r w:rsidR="00E56E33">
              <w:rPr>
                <w:sz w:val="22"/>
              </w:rPr>
              <w:t>GITHUB/BILLYBUNN</w:t>
            </w:r>
          </w:p>
          <w:p w:rsidR="007F254D" w:rsidRDefault="007F254D" w:rsidP="00E5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EMAIL:</w:t>
            </w:r>
            <w:r w:rsidR="00E56E33">
              <w:rPr>
                <w:sz w:val="22"/>
              </w:rPr>
              <w:t xml:space="preserve"> </w:t>
            </w:r>
            <w:hyperlink r:id="rId9" w:history="1">
              <w:r w:rsidR="00E56E33" w:rsidRPr="00E56E33">
                <w:rPr>
                  <w:rStyle w:val="Hyperlink"/>
                  <w:color w:val="FFFFFF" w:themeColor="background1"/>
                  <w:sz w:val="22"/>
                </w:rPr>
                <w:t>WILLIAMMBUNN@GMAIL.COM</w:t>
              </w:r>
            </w:hyperlink>
            <w:r w:rsidR="00E56E33" w:rsidRPr="00E56E33">
              <w:rPr>
                <w:color w:val="FFFFFF" w:themeColor="background1"/>
                <w:sz w:val="22"/>
              </w:rPr>
              <w:t xml:space="preserve"> </w:t>
            </w:r>
          </w:p>
          <w:p w:rsidR="007F254D" w:rsidRPr="007F254D" w:rsidRDefault="007F254D" w:rsidP="00E5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PHONE:</w:t>
            </w:r>
            <w:r w:rsidR="00E56E33">
              <w:rPr>
                <w:sz w:val="22"/>
              </w:rPr>
              <w:t xml:space="preserve"> 530-383-9399</w:t>
            </w:r>
          </w:p>
        </w:tc>
        <w:tc>
          <w:tcPr>
            <w:tcW w:w="999" w:type="pct"/>
            <w:vAlign w:val="center"/>
          </w:tcPr>
          <w:p w:rsidR="008311A0" w:rsidRPr="007F254D" w:rsidRDefault="008311A0" w:rsidP="00831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OPEN AVAILABILITY</w:t>
            </w:r>
          </w:p>
        </w:tc>
      </w:tr>
      <w:tr w:rsidR="00E56E33" w:rsidRPr="007F254D" w:rsidTr="00E56E3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311A0" w:rsidRPr="007F254D" w:rsidRDefault="008311A0" w:rsidP="008311A0">
            <w:pPr>
              <w:jc w:val="center"/>
              <w:rPr>
                <w:rStyle w:val="Emphasis"/>
                <w:color w:val="FFFFFF" w:themeColor="background1"/>
                <w:sz w:val="22"/>
              </w:rPr>
            </w:pPr>
            <w:r w:rsidRPr="007F254D">
              <w:rPr>
                <w:rStyle w:val="Emphasis"/>
                <w:color w:val="FFFFFF" w:themeColor="background1"/>
                <w:sz w:val="22"/>
              </w:rPr>
              <w:t>Chris Merrit</w:t>
            </w:r>
            <w:r w:rsidR="00137D19">
              <w:rPr>
                <w:rStyle w:val="Emphasis"/>
                <w:color w:val="FFFFFF" w:themeColor="background1"/>
                <w:sz w:val="22"/>
              </w:rPr>
              <w:t>T</w:t>
            </w:r>
          </w:p>
        </w:tc>
        <w:tc>
          <w:tcPr>
            <w:tcW w:w="1251" w:type="pct"/>
            <w:vAlign w:val="center"/>
          </w:tcPr>
          <w:p w:rsidR="008311A0" w:rsidRPr="007F254D" w:rsidRDefault="008311A0" w:rsidP="00831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TEAM MEMBER</w:t>
            </w:r>
            <w:r w:rsidR="008D763E">
              <w:rPr>
                <w:sz w:val="22"/>
              </w:rPr>
              <w:t>/GIT MASTER</w:t>
            </w:r>
            <w:bookmarkStart w:id="0" w:name="_GoBack"/>
            <w:bookmarkEnd w:id="0"/>
          </w:p>
        </w:tc>
        <w:tc>
          <w:tcPr>
            <w:tcW w:w="1907" w:type="pct"/>
            <w:vAlign w:val="center"/>
          </w:tcPr>
          <w:p w:rsidR="007F254D" w:rsidRDefault="007F254D" w:rsidP="00E5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GITHUB: </w:t>
            </w:r>
            <w:r w:rsidR="00E56E33">
              <w:rPr>
                <w:sz w:val="22"/>
              </w:rPr>
              <w:t>GITHUB/CHRISTOPHERKNIGHTMERRITT</w:t>
            </w:r>
          </w:p>
          <w:p w:rsidR="007F254D" w:rsidRDefault="007F254D" w:rsidP="00E5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EMAIL:</w:t>
            </w:r>
            <w:r w:rsidR="00E56E33">
              <w:rPr>
                <w:sz w:val="22"/>
              </w:rPr>
              <w:t xml:space="preserve"> </w:t>
            </w:r>
            <w:hyperlink r:id="rId10" w:history="1">
              <w:r w:rsidR="00E56E33" w:rsidRPr="00E56E33">
                <w:rPr>
                  <w:rStyle w:val="Hyperlink"/>
                  <w:color w:val="FFFFFF" w:themeColor="background1"/>
                  <w:sz w:val="22"/>
                </w:rPr>
                <w:t>CHRIS.MERRITT95@GMAIL.COM</w:t>
              </w:r>
            </w:hyperlink>
            <w:r w:rsidR="00E56E33" w:rsidRPr="00E56E33">
              <w:rPr>
                <w:color w:val="FFFFFF" w:themeColor="background1"/>
                <w:sz w:val="22"/>
              </w:rPr>
              <w:t xml:space="preserve"> </w:t>
            </w:r>
          </w:p>
          <w:p w:rsidR="008311A0" w:rsidRPr="007F254D" w:rsidRDefault="007F254D" w:rsidP="00E5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PHONE:</w:t>
            </w:r>
            <w:r w:rsidR="00E56E33">
              <w:rPr>
                <w:sz w:val="22"/>
              </w:rPr>
              <w:t xml:space="preserve"> 206-450-2625</w:t>
            </w:r>
          </w:p>
        </w:tc>
        <w:tc>
          <w:tcPr>
            <w:tcW w:w="999" w:type="pct"/>
            <w:vAlign w:val="center"/>
          </w:tcPr>
          <w:p w:rsidR="008311A0" w:rsidRPr="007F254D" w:rsidRDefault="008311A0" w:rsidP="00831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OPEN AVAILABILITY</w:t>
            </w:r>
          </w:p>
        </w:tc>
      </w:tr>
      <w:tr w:rsidR="00E56E33" w:rsidRPr="007F254D" w:rsidTr="00E5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311A0" w:rsidRPr="007F254D" w:rsidRDefault="008311A0" w:rsidP="008311A0">
            <w:pPr>
              <w:jc w:val="center"/>
              <w:rPr>
                <w:rStyle w:val="Emphasis"/>
                <w:color w:val="FFFFFF" w:themeColor="background1"/>
                <w:sz w:val="22"/>
              </w:rPr>
            </w:pPr>
            <w:r w:rsidRPr="007F254D">
              <w:rPr>
                <w:rStyle w:val="Emphasis"/>
                <w:color w:val="FFFFFF" w:themeColor="background1"/>
                <w:sz w:val="22"/>
              </w:rPr>
              <w:t>Erin Trainor</w:t>
            </w:r>
          </w:p>
        </w:tc>
        <w:tc>
          <w:tcPr>
            <w:tcW w:w="1251" w:type="pct"/>
            <w:vAlign w:val="center"/>
          </w:tcPr>
          <w:p w:rsidR="008311A0" w:rsidRPr="007F254D" w:rsidRDefault="008311A0" w:rsidP="00831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TEAM MEMBER/SCRUM MASTER</w:t>
            </w:r>
          </w:p>
        </w:tc>
        <w:tc>
          <w:tcPr>
            <w:tcW w:w="1907" w:type="pct"/>
            <w:vAlign w:val="center"/>
          </w:tcPr>
          <w:p w:rsidR="008311A0" w:rsidRPr="007F254D" w:rsidRDefault="008311A0" w:rsidP="00831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 xml:space="preserve">GITHUB: </w:t>
            </w:r>
            <w:r w:rsidR="00137D19">
              <w:rPr>
                <w:sz w:val="22"/>
              </w:rPr>
              <w:t>GITHUB/</w:t>
            </w:r>
            <w:r w:rsidRPr="007F254D">
              <w:rPr>
                <w:sz w:val="22"/>
              </w:rPr>
              <w:t>ETRAINOR</w:t>
            </w:r>
          </w:p>
          <w:p w:rsidR="008311A0" w:rsidRPr="007F254D" w:rsidRDefault="008311A0" w:rsidP="00831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 xml:space="preserve">EMAIL: </w:t>
            </w:r>
            <w:hyperlink r:id="rId11" w:history="1">
              <w:r w:rsidRPr="00137D19">
                <w:rPr>
                  <w:rStyle w:val="Hyperlink"/>
                  <w:color w:val="FFFFFF" w:themeColor="background1"/>
                  <w:sz w:val="22"/>
                </w:rPr>
                <w:t>TRAINOR.ERIN@GMAIL.COM</w:t>
              </w:r>
            </w:hyperlink>
          </w:p>
          <w:p w:rsidR="008311A0" w:rsidRPr="007F254D" w:rsidRDefault="008311A0" w:rsidP="00831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PHONE: 206-398-9761</w:t>
            </w:r>
          </w:p>
        </w:tc>
        <w:tc>
          <w:tcPr>
            <w:tcW w:w="999" w:type="pct"/>
            <w:vAlign w:val="center"/>
          </w:tcPr>
          <w:p w:rsidR="008311A0" w:rsidRPr="007F254D" w:rsidRDefault="008311A0" w:rsidP="00831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OPEN AVAILABILITY</w:t>
            </w:r>
          </w:p>
        </w:tc>
      </w:tr>
      <w:tr w:rsidR="00E56E33" w:rsidRPr="007F254D" w:rsidTr="00E56E3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311A0" w:rsidRPr="007F254D" w:rsidRDefault="008311A0" w:rsidP="008311A0">
            <w:pPr>
              <w:jc w:val="center"/>
              <w:rPr>
                <w:rStyle w:val="Emphasis"/>
                <w:color w:val="FFFFFF" w:themeColor="background1"/>
                <w:sz w:val="22"/>
              </w:rPr>
            </w:pPr>
            <w:r w:rsidRPr="007F254D">
              <w:rPr>
                <w:rStyle w:val="Emphasis"/>
                <w:color w:val="FFFFFF" w:themeColor="background1"/>
                <w:sz w:val="22"/>
              </w:rPr>
              <w:t>Vanessa Wei</w:t>
            </w:r>
          </w:p>
        </w:tc>
        <w:tc>
          <w:tcPr>
            <w:tcW w:w="1251" w:type="pct"/>
            <w:vAlign w:val="center"/>
          </w:tcPr>
          <w:p w:rsidR="008311A0" w:rsidRPr="007F254D" w:rsidRDefault="008311A0" w:rsidP="00831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TEAM MEMBER</w:t>
            </w:r>
          </w:p>
        </w:tc>
        <w:tc>
          <w:tcPr>
            <w:tcW w:w="1907" w:type="pct"/>
            <w:vAlign w:val="center"/>
          </w:tcPr>
          <w:p w:rsidR="007F254D" w:rsidRDefault="007F254D" w:rsidP="00E5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GITHUB: </w:t>
            </w:r>
            <w:r w:rsidR="00E56E33">
              <w:rPr>
                <w:sz w:val="22"/>
              </w:rPr>
              <w:t>GITHUB/WEI</w:t>
            </w:r>
            <w:r w:rsidR="00E56E33" w:rsidRPr="00E56E33">
              <w:rPr>
                <w:sz w:val="22"/>
              </w:rPr>
              <w:t>9023</w:t>
            </w:r>
          </w:p>
          <w:p w:rsidR="007F254D" w:rsidRDefault="007F254D" w:rsidP="00E5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EMAIL:</w:t>
            </w:r>
            <w:r w:rsidR="00E56E33">
              <w:rPr>
                <w:sz w:val="22"/>
              </w:rPr>
              <w:t xml:space="preserve"> </w:t>
            </w:r>
            <w:hyperlink r:id="rId12" w:history="1">
              <w:r w:rsidR="00E56E33" w:rsidRPr="00E56E33">
                <w:rPr>
                  <w:rStyle w:val="Hyperlink"/>
                  <w:color w:val="FFFFFF" w:themeColor="background1"/>
                  <w:sz w:val="22"/>
                </w:rPr>
                <w:t>VALWWEI@GMAIL.COM</w:t>
              </w:r>
            </w:hyperlink>
            <w:r w:rsidR="00E56E33" w:rsidRPr="00E56E33">
              <w:rPr>
                <w:color w:val="FFFFFF" w:themeColor="background1"/>
                <w:sz w:val="22"/>
              </w:rPr>
              <w:t xml:space="preserve"> </w:t>
            </w:r>
          </w:p>
          <w:p w:rsidR="008311A0" w:rsidRPr="007F254D" w:rsidRDefault="007F254D" w:rsidP="00E5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PHONE:</w:t>
            </w:r>
            <w:r w:rsidR="00E56E33">
              <w:rPr>
                <w:sz w:val="22"/>
              </w:rPr>
              <w:t xml:space="preserve"> </w:t>
            </w:r>
            <w:r w:rsidR="00E56E33" w:rsidRPr="00E56E33">
              <w:rPr>
                <w:sz w:val="22"/>
              </w:rPr>
              <w:t>206-889-9968</w:t>
            </w:r>
          </w:p>
        </w:tc>
        <w:tc>
          <w:tcPr>
            <w:tcW w:w="999" w:type="pct"/>
            <w:vAlign w:val="center"/>
          </w:tcPr>
          <w:p w:rsidR="008311A0" w:rsidRPr="007F254D" w:rsidRDefault="008311A0" w:rsidP="00831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F254D">
              <w:rPr>
                <w:sz w:val="22"/>
              </w:rPr>
              <w:t>NEEDS TO LEAVE @ 5 PM</w:t>
            </w:r>
          </w:p>
        </w:tc>
      </w:tr>
    </w:tbl>
    <w:p w:rsidR="00707DB0" w:rsidRDefault="00707DB0">
      <w:pPr>
        <w:sectPr w:rsidR="00707DB0" w:rsidSect="00CF0AB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37D19" w:rsidRDefault="00137D19" w:rsidP="00137D19">
      <w:pPr>
        <w:pStyle w:val="Heading2"/>
      </w:pPr>
      <w:r>
        <w:lastRenderedPageBreak/>
        <w:t xml:space="preserve">NAMING CONVENTIONS </w:t>
      </w:r>
    </w:p>
    <w:p w:rsidR="00B71CCD" w:rsidRDefault="00B71CCD" w:rsidP="00B71CCD">
      <w:pPr>
        <w:pStyle w:val="ListParagraph"/>
      </w:pPr>
    </w:p>
    <w:p w:rsidR="00B71CCD" w:rsidRDefault="00B71CCD" w:rsidP="00B71CCD">
      <w:pPr>
        <w:pStyle w:val="ListParagraph"/>
        <w:numPr>
          <w:ilvl w:val="0"/>
          <w:numId w:val="9"/>
        </w:numPr>
      </w:pPr>
      <w:r>
        <w:t>File names = lower case kabob case</w:t>
      </w:r>
    </w:p>
    <w:p w:rsidR="00B71CCD" w:rsidRDefault="00B71CCD" w:rsidP="00B71CCD">
      <w:pPr>
        <w:pStyle w:val="ListParagraph"/>
        <w:numPr>
          <w:ilvl w:val="1"/>
          <w:numId w:val="9"/>
        </w:numPr>
      </w:pPr>
      <w:r>
        <w:t>Example – file-</w:t>
      </w:r>
      <w:proofErr w:type="spellStart"/>
      <w:proofErr w:type="gramStart"/>
      <w:r>
        <w:t>name.extension</w:t>
      </w:r>
      <w:proofErr w:type="spellEnd"/>
      <w:proofErr w:type="gramEnd"/>
    </w:p>
    <w:p w:rsidR="00B71CCD" w:rsidRDefault="00B71CCD" w:rsidP="00B71CCD">
      <w:pPr>
        <w:pStyle w:val="ListParagraph"/>
        <w:ind w:left="1440"/>
      </w:pPr>
    </w:p>
    <w:p w:rsidR="00B71CCD" w:rsidRDefault="00B71CCD" w:rsidP="00B71CCD">
      <w:pPr>
        <w:pStyle w:val="ListParagraph"/>
        <w:numPr>
          <w:ilvl w:val="0"/>
          <w:numId w:val="9"/>
        </w:numPr>
      </w:pPr>
      <w:r>
        <w:t>Variable names = follow JavaScript convention</w:t>
      </w:r>
    </w:p>
    <w:p w:rsidR="00B71CCD" w:rsidRDefault="00B71CCD" w:rsidP="00B71CCD">
      <w:pPr>
        <w:pStyle w:val="ListParagraph"/>
      </w:pPr>
    </w:p>
    <w:p w:rsidR="00B71CCD" w:rsidRDefault="00B71CCD" w:rsidP="00B71CCD">
      <w:pPr>
        <w:pStyle w:val="ListParagraph"/>
        <w:numPr>
          <w:ilvl w:val="0"/>
          <w:numId w:val="9"/>
        </w:numPr>
      </w:pPr>
      <w:r>
        <w:t>Descriptive names = verbose</w:t>
      </w:r>
    </w:p>
    <w:p w:rsidR="00B71CCD" w:rsidRPr="00B71CCD" w:rsidRDefault="00B71CCD" w:rsidP="00B71CCD">
      <w:pPr>
        <w:pStyle w:val="ListParagraph"/>
        <w:numPr>
          <w:ilvl w:val="1"/>
          <w:numId w:val="9"/>
        </w:numPr>
      </w:pPr>
      <w:r>
        <w:t xml:space="preserve">Example = array vs. </w:t>
      </w:r>
      <w:proofErr w:type="spellStart"/>
      <w:r>
        <w:t>usersArray</w:t>
      </w:r>
      <w:proofErr w:type="spellEnd"/>
    </w:p>
    <w:p w:rsidR="00137D19" w:rsidRPr="00137D19" w:rsidRDefault="00137D19" w:rsidP="00137D19"/>
    <w:p w:rsidR="00707DB0" w:rsidRDefault="00137D19" w:rsidP="00137D19">
      <w:pPr>
        <w:pStyle w:val="Heading2"/>
      </w:pPr>
      <w:r>
        <w:t>FILE STRUCTURES</w:t>
      </w:r>
    </w:p>
    <w:p w:rsidR="0066041F" w:rsidRDefault="0066041F" w:rsidP="0066041F"/>
    <w:p w:rsidR="00B71CCD" w:rsidRDefault="0066041F" w:rsidP="0066041F">
      <w:pPr>
        <w:pStyle w:val="ListParagraph"/>
        <w:numPr>
          <w:ilvl w:val="0"/>
          <w:numId w:val="10"/>
        </w:numPr>
      </w:pPr>
      <w:r>
        <w:t>All repos must have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r>
        <w:t>README.md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r>
        <w:t>MIT License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r>
        <w:t>Standard class config files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r>
        <w:t>docs/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r>
        <w:t>__tests__ - 85% coverage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proofErr w:type="spellStart"/>
      <w:r>
        <w:t>src</w:t>
      </w:r>
      <w:proofErr w:type="spellEnd"/>
      <w:r>
        <w:t>/</w:t>
      </w:r>
    </w:p>
    <w:p w:rsidR="0066041F" w:rsidRDefault="0066041F" w:rsidP="0066041F">
      <w:pPr>
        <w:pStyle w:val="ListParagraph"/>
        <w:numPr>
          <w:ilvl w:val="1"/>
          <w:numId w:val="10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with all author names and formatted correctly</w:t>
      </w:r>
    </w:p>
    <w:p w:rsidR="0066041F" w:rsidRPr="00B71CCD" w:rsidRDefault="0066041F" w:rsidP="0066041F">
      <w:pPr>
        <w:pStyle w:val="ListParagraph"/>
        <w:numPr>
          <w:ilvl w:val="0"/>
          <w:numId w:val="10"/>
        </w:numPr>
      </w:pPr>
      <w:r>
        <w:t>Any other repo specific structure agreed on by group.</w:t>
      </w:r>
    </w:p>
    <w:p w:rsidR="00137D19" w:rsidRPr="00137D19" w:rsidRDefault="00137D19" w:rsidP="00137D19"/>
    <w:p w:rsidR="00137D19" w:rsidRDefault="00137D19" w:rsidP="00137D19">
      <w:pPr>
        <w:pStyle w:val="Heading2"/>
      </w:pPr>
      <w:r>
        <w:t>GITFLOW</w:t>
      </w:r>
    </w:p>
    <w:p w:rsidR="006673D5" w:rsidRDefault="006673D5" w:rsidP="006673D5">
      <w:pPr>
        <w:pStyle w:val="ListParagraph"/>
      </w:pPr>
    </w:p>
    <w:p w:rsidR="006673D5" w:rsidRDefault="006673D5" w:rsidP="0066041F">
      <w:pPr>
        <w:pStyle w:val="ListParagraph"/>
        <w:numPr>
          <w:ilvl w:val="0"/>
          <w:numId w:val="11"/>
        </w:numPr>
      </w:pPr>
      <w:r>
        <w:t>Branches</w:t>
      </w:r>
    </w:p>
    <w:p w:rsidR="0066041F" w:rsidRDefault="0066041F" w:rsidP="006673D5">
      <w:pPr>
        <w:pStyle w:val="ListParagraph"/>
        <w:numPr>
          <w:ilvl w:val="1"/>
          <w:numId w:val="11"/>
        </w:numPr>
      </w:pPr>
      <w:r>
        <w:t>Master Branch</w:t>
      </w:r>
    </w:p>
    <w:p w:rsidR="0066041F" w:rsidRDefault="0066041F" w:rsidP="006673D5">
      <w:pPr>
        <w:pStyle w:val="ListParagraph"/>
        <w:numPr>
          <w:ilvl w:val="2"/>
          <w:numId w:val="11"/>
        </w:numPr>
      </w:pPr>
      <w:r>
        <w:t>Requires three approvals</w:t>
      </w:r>
    </w:p>
    <w:p w:rsidR="0066041F" w:rsidRDefault="0066041F" w:rsidP="006673D5">
      <w:pPr>
        <w:pStyle w:val="ListParagraph"/>
        <w:numPr>
          <w:ilvl w:val="1"/>
          <w:numId w:val="11"/>
        </w:numPr>
      </w:pPr>
      <w:r>
        <w:t>Development Branch</w:t>
      </w:r>
    </w:p>
    <w:p w:rsidR="0066041F" w:rsidRDefault="0066041F" w:rsidP="006673D5">
      <w:pPr>
        <w:pStyle w:val="ListParagraph"/>
        <w:numPr>
          <w:ilvl w:val="2"/>
          <w:numId w:val="11"/>
        </w:numPr>
      </w:pPr>
      <w:r>
        <w:t>Requires one approval (must work on their local machine)</w:t>
      </w:r>
    </w:p>
    <w:p w:rsidR="0066041F" w:rsidRDefault="0066041F" w:rsidP="006673D5">
      <w:pPr>
        <w:pStyle w:val="ListParagraph"/>
        <w:numPr>
          <w:ilvl w:val="1"/>
          <w:numId w:val="11"/>
        </w:numPr>
      </w:pPr>
      <w:r>
        <w:t>Feature Branches</w:t>
      </w:r>
    </w:p>
    <w:p w:rsidR="0066041F" w:rsidRDefault="0066041F" w:rsidP="006673D5">
      <w:pPr>
        <w:pStyle w:val="ListParagraph"/>
        <w:numPr>
          <w:ilvl w:val="2"/>
          <w:numId w:val="11"/>
        </w:numPr>
      </w:pPr>
      <w:r>
        <w:t>First branch for ANY repo is setup</w:t>
      </w:r>
    </w:p>
    <w:p w:rsidR="0066041F" w:rsidRDefault="0066041F" w:rsidP="006673D5">
      <w:pPr>
        <w:pStyle w:val="ListParagraph"/>
        <w:numPr>
          <w:ilvl w:val="3"/>
          <w:numId w:val="11"/>
        </w:numPr>
      </w:pPr>
      <w:r>
        <w:t>Use for initial file and folder configuration</w:t>
      </w:r>
    </w:p>
    <w:p w:rsidR="0066041F" w:rsidRDefault="0066041F" w:rsidP="006673D5">
      <w:pPr>
        <w:pStyle w:val="ListParagraph"/>
        <w:numPr>
          <w:ilvl w:val="2"/>
          <w:numId w:val="11"/>
        </w:numPr>
      </w:pPr>
      <w:r>
        <w:t>Naming Convention</w:t>
      </w:r>
    </w:p>
    <w:p w:rsidR="0066041F" w:rsidRDefault="0066041F" w:rsidP="006673D5">
      <w:pPr>
        <w:pStyle w:val="ListParagraph"/>
        <w:numPr>
          <w:ilvl w:val="3"/>
          <w:numId w:val="11"/>
        </w:numPr>
      </w:pPr>
      <w:r>
        <w:t>Lower case kabob case</w:t>
      </w:r>
    </w:p>
    <w:p w:rsidR="0066041F" w:rsidRDefault="0066041F" w:rsidP="006673D5">
      <w:pPr>
        <w:pStyle w:val="ListParagraph"/>
        <w:numPr>
          <w:ilvl w:val="3"/>
          <w:numId w:val="11"/>
        </w:numPr>
      </w:pPr>
      <w:r>
        <w:t>Descriptive to the feature</w:t>
      </w:r>
    </w:p>
    <w:p w:rsidR="008D763E" w:rsidRDefault="008D763E" w:rsidP="008D763E">
      <w:pPr>
        <w:pStyle w:val="ListParagraph"/>
      </w:pPr>
    </w:p>
    <w:p w:rsidR="006673D5" w:rsidRDefault="006673D5" w:rsidP="006673D5">
      <w:pPr>
        <w:pStyle w:val="ListParagraph"/>
        <w:numPr>
          <w:ilvl w:val="0"/>
          <w:numId w:val="11"/>
        </w:numPr>
      </w:pPr>
      <w:r>
        <w:t>Commits</w:t>
      </w:r>
    </w:p>
    <w:p w:rsidR="006673D5" w:rsidRDefault="006673D5" w:rsidP="006673D5">
      <w:pPr>
        <w:pStyle w:val="ListParagraph"/>
        <w:numPr>
          <w:ilvl w:val="1"/>
          <w:numId w:val="11"/>
        </w:numPr>
      </w:pPr>
      <w:r>
        <w:t>Descriptive commit messages. Identify partnerships if applicable. Include work done in all files.</w:t>
      </w:r>
    </w:p>
    <w:p w:rsidR="006673D5" w:rsidRDefault="006673D5" w:rsidP="006673D5">
      <w:pPr>
        <w:pStyle w:val="ListParagraph"/>
        <w:numPr>
          <w:ilvl w:val="1"/>
          <w:numId w:val="11"/>
        </w:numPr>
      </w:pPr>
      <w:r>
        <w:t>FREQUENT!!</w:t>
      </w:r>
    </w:p>
    <w:p w:rsidR="006673D5" w:rsidRDefault="006673D5" w:rsidP="006673D5">
      <w:pPr>
        <w:pStyle w:val="ListParagraph"/>
        <w:numPr>
          <w:ilvl w:val="1"/>
          <w:numId w:val="11"/>
        </w:numPr>
      </w:pPr>
      <w:r>
        <w:t>Try to keep work separated by feature.</w:t>
      </w:r>
    </w:p>
    <w:p w:rsidR="008D763E" w:rsidRDefault="008D763E" w:rsidP="008D763E">
      <w:pPr>
        <w:pStyle w:val="ListParagraph"/>
      </w:pPr>
    </w:p>
    <w:p w:rsidR="006673D5" w:rsidRDefault="006673D5" w:rsidP="006673D5">
      <w:pPr>
        <w:pStyle w:val="ListParagraph"/>
        <w:numPr>
          <w:ilvl w:val="0"/>
          <w:numId w:val="11"/>
        </w:numPr>
      </w:pPr>
      <w:r>
        <w:t>Pull Requests</w:t>
      </w:r>
    </w:p>
    <w:p w:rsidR="006673D5" w:rsidRDefault="006673D5" w:rsidP="006673D5">
      <w:pPr>
        <w:pStyle w:val="ListParagraph"/>
        <w:numPr>
          <w:ilvl w:val="1"/>
          <w:numId w:val="11"/>
        </w:numPr>
      </w:pPr>
      <w:r>
        <w:t xml:space="preserve">Descriptive comments including things not working, areas where help needed, remaining tasks etc. </w:t>
      </w:r>
    </w:p>
    <w:p w:rsidR="006673D5" w:rsidRDefault="006673D5" w:rsidP="006673D5">
      <w:pPr>
        <w:pStyle w:val="ListParagraph"/>
        <w:numPr>
          <w:ilvl w:val="1"/>
          <w:numId w:val="11"/>
        </w:numPr>
      </w:pPr>
      <w:r>
        <w:t>General description of files changed.</w:t>
      </w:r>
    </w:p>
    <w:p w:rsidR="008D763E" w:rsidRDefault="008D763E" w:rsidP="008D763E">
      <w:pPr>
        <w:pStyle w:val="ListParagraph"/>
      </w:pPr>
    </w:p>
    <w:p w:rsidR="006673D5" w:rsidRDefault="006673D5" w:rsidP="006673D5">
      <w:pPr>
        <w:pStyle w:val="ListParagraph"/>
        <w:numPr>
          <w:ilvl w:val="0"/>
          <w:numId w:val="11"/>
        </w:numPr>
      </w:pPr>
      <w:r>
        <w:t xml:space="preserve">Merge any working features into Development at the start of each day and everyone pulls down to local. </w:t>
      </w:r>
      <w:r w:rsidR="008D763E">
        <w:t>After standup</w:t>
      </w:r>
    </w:p>
    <w:p w:rsidR="008D763E" w:rsidRDefault="008D763E" w:rsidP="008D763E">
      <w:pPr>
        <w:pStyle w:val="ListParagraph"/>
      </w:pPr>
    </w:p>
    <w:p w:rsidR="008D763E" w:rsidRDefault="008D763E" w:rsidP="006673D5">
      <w:pPr>
        <w:pStyle w:val="ListParagraph"/>
        <w:numPr>
          <w:ilvl w:val="0"/>
          <w:numId w:val="11"/>
        </w:numPr>
      </w:pPr>
      <w:r>
        <w:t>Pair program if working in the same repository.</w:t>
      </w:r>
    </w:p>
    <w:p w:rsidR="008D763E" w:rsidRDefault="008D763E" w:rsidP="008D763E">
      <w:pPr>
        <w:pStyle w:val="ListParagraph"/>
        <w:numPr>
          <w:ilvl w:val="1"/>
          <w:numId w:val="11"/>
        </w:numPr>
      </w:pPr>
      <w:r>
        <w:t>Exception – working on the README.</w:t>
      </w:r>
    </w:p>
    <w:p w:rsidR="006673D5" w:rsidRPr="0066041F" w:rsidRDefault="006673D5" w:rsidP="006673D5"/>
    <w:p w:rsidR="00137D19" w:rsidRPr="00137D19" w:rsidRDefault="00137D19" w:rsidP="00137D19"/>
    <w:p w:rsidR="00137D19" w:rsidRDefault="00137D19" w:rsidP="00137D19">
      <w:pPr>
        <w:pStyle w:val="Heading2"/>
      </w:pPr>
      <w:r>
        <w:t>CONFLICT RESOLUTION STRATEGIES</w:t>
      </w:r>
    </w:p>
    <w:p w:rsidR="006673D5" w:rsidRPr="006673D5" w:rsidRDefault="006673D5" w:rsidP="006673D5"/>
    <w:p w:rsidR="00137D19" w:rsidRDefault="006673D5" w:rsidP="006673D5">
      <w:pPr>
        <w:pStyle w:val="ListParagraph"/>
        <w:numPr>
          <w:ilvl w:val="0"/>
          <w:numId w:val="12"/>
        </w:numPr>
      </w:pPr>
      <w:r>
        <w:t>Each person gets time to pitch idea (5 min max), Discuss and decide as a group.</w:t>
      </w:r>
    </w:p>
    <w:p w:rsidR="006673D5" w:rsidRDefault="006673D5" w:rsidP="006673D5">
      <w:pPr>
        <w:pStyle w:val="ListParagraph"/>
        <w:numPr>
          <w:ilvl w:val="0"/>
          <w:numId w:val="12"/>
        </w:numPr>
      </w:pPr>
      <w:r>
        <w:t>Honesty… constructive “radical candor”</w:t>
      </w:r>
    </w:p>
    <w:p w:rsidR="006673D5" w:rsidRDefault="006673D5" w:rsidP="006673D5">
      <w:pPr>
        <w:pStyle w:val="ListParagraph"/>
        <w:numPr>
          <w:ilvl w:val="0"/>
          <w:numId w:val="12"/>
        </w:numPr>
      </w:pPr>
      <w:r>
        <w:lastRenderedPageBreak/>
        <w:t>Communicate when frustrated</w:t>
      </w:r>
    </w:p>
    <w:p w:rsidR="006673D5" w:rsidRPr="00137D19" w:rsidRDefault="006673D5" w:rsidP="006673D5">
      <w:pPr>
        <w:pStyle w:val="ListParagraph"/>
      </w:pPr>
    </w:p>
    <w:p w:rsidR="00137D19" w:rsidRDefault="00137D19" w:rsidP="00137D19">
      <w:pPr>
        <w:pStyle w:val="Heading2"/>
      </w:pPr>
      <w:r>
        <w:t>DAILY COMMUNICATIONS MEETINGS</w:t>
      </w:r>
    </w:p>
    <w:p w:rsidR="008D763E" w:rsidRDefault="008D763E" w:rsidP="008D763E">
      <w:pPr>
        <w:pStyle w:val="ListParagraph"/>
      </w:pPr>
    </w:p>
    <w:p w:rsidR="00137D19" w:rsidRDefault="006673D5" w:rsidP="006673D5">
      <w:pPr>
        <w:pStyle w:val="ListParagraph"/>
        <w:numPr>
          <w:ilvl w:val="0"/>
          <w:numId w:val="13"/>
        </w:numPr>
      </w:pPr>
      <w:r>
        <w:t xml:space="preserve">Stand-up in </w:t>
      </w:r>
      <w:r w:rsidR="008D763E">
        <w:t>the morning</w:t>
      </w:r>
    </w:p>
    <w:p w:rsidR="008D763E" w:rsidRDefault="008D763E" w:rsidP="006673D5">
      <w:pPr>
        <w:pStyle w:val="ListParagraph"/>
        <w:numPr>
          <w:ilvl w:val="0"/>
          <w:numId w:val="13"/>
        </w:numPr>
      </w:pPr>
      <w:r>
        <w:t>Communicate current feature status @ 4:30 PM each day.</w:t>
      </w:r>
    </w:p>
    <w:p w:rsidR="008D763E" w:rsidRPr="00137D19" w:rsidRDefault="008D763E" w:rsidP="008D763E">
      <w:pPr>
        <w:pStyle w:val="ListParagraph"/>
      </w:pPr>
    </w:p>
    <w:p w:rsidR="00137D19" w:rsidRDefault="00137D19" w:rsidP="00137D19">
      <w:pPr>
        <w:pStyle w:val="Heading2"/>
      </w:pPr>
      <w:r>
        <w:t>PROJECT TOOLS</w:t>
      </w:r>
    </w:p>
    <w:p w:rsidR="008D763E" w:rsidRDefault="008D763E" w:rsidP="008D763E">
      <w:pPr>
        <w:pStyle w:val="ListParagraph"/>
      </w:pPr>
    </w:p>
    <w:p w:rsidR="008D763E" w:rsidRDefault="008D763E" w:rsidP="008D763E">
      <w:pPr>
        <w:pStyle w:val="ListParagraph"/>
        <w:numPr>
          <w:ilvl w:val="0"/>
          <w:numId w:val="14"/>
        </w:numPr>
      </w:pPr>
      <w:r>
        <w:t>GitHub Projects</w:t>
      </w:r>
    </w:p>
    <w:p w:rsidR="008D763E" w:rsidRDefault="008D763E" w:rsidP="008D763E">
      <w:pPr>
        <w:pStyle w:val="ListParagraph"/>
        <w:numPr>
          <w:ilvl w:val="0"/>
          <w:numId w:val="14"/>
        </w:numPr>
      </w:pPr>
      <w:r>
        <w:t>Drawing software for UML – TBD</w:t>
      </w:r>
    </w:p>
    <w:p w:rsidR="008D763E" w:rsidRDefault="008D763E" w:rsidP="008D763E">
      <w:pPr>
        <w:pStyle w:val="ListParagraph"/>
        <w:numPr>
          <w:ilvl w:val="0"/>
          <w:numId w:val="14"/>
        </w:numPr>
      </w:pPr>
      <w:r>
        <w:t>Deploy somewhere</w:t>
      </w:r>
    </w:p>
    <w:p w:rsidR="008D763E" w:rsidRPr="008D763E" w:rsidRDefault="008D763E" w:rsidP="008D763E">
      <w:pPr>
        <w:pStyle w:val="ListParagraph"/>
        <w:numPr>
          <w:ilvl w:val="0"/>
          <w:numId w:val="14"/>
        </w:numPr>
      </w:pPr>
      <w:r>
        <w:t>Project Specific API’s</w:t>
      </w:r>
    </w:p>
    <w:p w:rsidR="00137D19" w:rsidRPr="00137D19" w:rsidRDefault="00137D19" w:rsidP="00137D19"/>
    <w:p w:rsidR="00137D19" w:rsidRDefault="00137D19" w:rsidP="00137D19">
      <w:pPr>
        <w:pStyle w:val="Heading2"/>
      </w:pPr>
      <w:r>
        <w:t>SIGNATURES</w:t>
      </w:r>
    </w:p>
    <w:p w:rsidR="00137D19" w:rsidRDefault="00137D19" w:rsidP="00137D19"/>
    <w:tbl>
      <w:tblPr>
        <w:tblStyle w:val="TableGrid"/>
        <w:tblW w:w="107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36"/>
        <w:gridCol w:w="2160"/>
        <w:gridCol w:w="236"/>
        <w:gridCol w:w="2880"/>
        <w:gridCol w:w="236"/>
        <w:gridCol w:w="2160"/>
      </w:tblGrid>
      <w:tr w:rsidR="009048BC" w:rsidTr="009048BC">
        <w:trPr>
          <w:trHeight w:val="1152"/>
          <w:jc w:val="center"/>
        </w:trPr>
        <w:tc>
          <w:tcPr>
            <w:tcW w:w="288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  <w:tc>
          <w:tcPr>
            <w:tcW w:w="236" w:type="dxa"/>
          </w:tcPr>
          <w:p w:rsidR="009048BC" w:rsidRDefault="009048BC" w:rsidP="00137D19"/>
        </w:tc>
        <w:tc>
          <w:tcPr>
            <w:tcW w:w="288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</w:tr>
      <w:tr w:rsidR="009048BC" w:rsidTr="009048BC">
        <w:trPr>
          <w:jc w:val="center"/>
        </w:trPr>
        <w:tc>
          <w:tcPr>
            <w:tcW w:w="288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BILLY BUNN</w:t>
            </w:r>
          </w:p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DATE</w:t>
            </w:r>
          </w:p>
        </w:tc>
        <w:tc>
          <w:tcPr>
            <w:tcW w:w="236" w:type="dxa"/>
          </w:tcPr>
          <w:p w:rsidR="009048BC" w:rsidRDefault="009048BC" w:rsidP="00137D19"/>
        </w:tc>
        <w:tc>
          <w:tcPr>
            <w:tcW w:w="288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CHRIS MERRITT</w:t>
            </w:r>
          </w:p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DATE</w:t>
            </w:r>
          </w:p>
        </w:tc>
      </w:tr>
      <w:tr w:rsidR="009048BC" w:rsidTr="009048BC">
        <w:trPr>
          <w:trHeight w:val="1440"/>
          <w:jc w:val="center"/>
        </w:trPr>
        <w:tc>
          <w:tcPr>
            <w:tcW w:w="288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  <w:tc>
          <w:tcPr>
            <w:tcW w:w="236" w:type="dxa"/>
          </w:tcPr>
          <w:p w:rsidR="009048BC" w:rsidRDefault="009048BC" w:rsidP="00137D19"/>
        </w:tc>
        <w:tc>
          <w:tcPr>
            <w:tcW w:w="288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bottom w:val="single" w:sz="4" w:space="0" w:color="D55816" w:themeColor="accent2"/>
            </w:tcBorders>
          </w:tcPr>
          <w:p w:rsidR="009048BC" w:rsidRDefault="009048BC" w:rsidP="00137D19"/>
        </w:tc>
      </w:tr>
      <w:tr w:rsidR="009048BC" w:rsidTr="009048BC">
        <w:trPr>
          <w:jc w:val="center"/>
        </w:trPr>
        <w:tc>
          <w:tcPr>
            <w:tcW w:w="288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ERIN TRAINOR</w:t>
            </w:r>
          </w:p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DATE</w:t>
            </w:r>
          </w:p>
        </w:tc>
        <w:tc>
          <w:tcPr>
            <w:tcW w:w="236" w:type="dxa"/>
          </w:tcPr>
          <w:p w:rsidR="009048BC" w:rsidRDefault="009048BC" w:rsidP="00137D19"/>
        </w:tc>
        <w:tc>
          <w:tcPr>
            <w:tcW w:w="288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VANESSA WEI</w:t>
            </w:r>
          </w:p>
        </w:tc>
        <w:tc>
          <w:tcPr>
            <w:tcW w:w="236" w:type="dxa"/>
          </w:tcPr>
          <w:p w:rsidR="009048BC" w:rsidRDefault="009048BC" w:rsidP="00137D19"/>
        </w:tc>
        <w:tc>
          <w:tcPr>
            <w:tcW w:w="2160" w:type="dxa"/>
            <w:tcBorders>
              <w:top w:val="single" w:sz="4" w:space="0" w:color="D55816" w:themeColor="accent2"/>
            </w:tcBorders>
          </w:tcPr>
          <w:p w:rsidR="009048BC" w:rsidRDefault="009048BC" w:rsidP="00137D19">
            <w:r>
              <w:t>DATE</w:t>
            </w:r>
          </w:p>
        </w:tc>
      </w:tr>
    </w:tbl>
    <w:p w:rsidR="00137D19" w:rsidRPr="00137D19" w:rsidRDefault="00137D19" w:rsidP="00137D19"/>
    <w:p w:rsidR="00137D19" w:rsidRPr="00137D19" w:rsidRDefault="00137D19" w:rsidP="00137D19"/>
    <w:sectPr w:rsidR="00137D19" w:rsidRPr="00137D19" w:rsidSect="00CF0AB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CD7" w:rsidRDefault="004D3CD7" w:rsidP="00137D19">
      <w:r>
        <w:separator/>
      </w:r>
    </w:p>
  </w:endnote>
  <w:endnote w:type="continuationSeparator" w:id="0">
    <w:p w:rsidR="004D3CD7" w:rsidRDefault="004D3CD7" w:rsidP="001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CD7" w:rsidRDefault="004D3CD7" w:rsidP="00137D19">
      <w:r>
        <w:separator/>
      </w:r>
    </w:p>
  </w:footnote>
  <w:footnote w:type="continuationSeparator" w:id="0">
    <w:p w:rsidR="004D3CD7" w:rsidRDefault="004D3CD7" w:rsidP="0013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034E"/>
    <w:multiLevelType w:val="hybridMultilevel"/>
    <w:tmpl w:val="F31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D2F"/>
    <w:multiLevelType w:val="hybridMultilevel"/>
    <w:tmpl w:val="3EA4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42E4"/>
    <w:multiLevelType w:val="hybridMultilevel"/>
    <w:tmpl w:val="CE88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83AD4"/>
    <w:multiLevelType w:val="hybridMultilevel"/>
    <w:tmpl w:val="DDF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3DA8"/>
    <w:multiLevelType w:val="hybridMultilevel"/>
    <w:tmpl w:val="2BC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61E06"/>
    <w:multiLevelType w:val="hybridMultilevel"/>
    <w:tmpl w:val="EEAE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8040A"/>
    <w:multiLevelType w:val="hybridMultilevel"/>
    <w:tmpl w:val="2A54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76ADF"/>
    <w:multiLevelType w:val="hybridMultilevel"/>
    <w:tmpl w:val="7B96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B9"/>
    <w:rsid w:val="00040C1D"/>
    <w:rsid w:val="00130C24"/>
    <w:rsid w:val="00137D19"/>
    <w:rsid w:val="004D3CD7"/>
    <w:rsid w:val="005D56BD"/>
    <w:rsid w:val="0066041F"/>
    <w:rsid w:val="006673D5"/>
    <w:rsid w:val="006F5398"/>
    <w:rsid w:val="00707DB0"/>
    <w:rsid w:val="007F254D"/>
    <w:rsid w:val="008311A0"/>
    <w:rsid w:val="008B3362"/>
    <w:rsid w:val="008D763E"/>
    <w:rsid w:val="008F5467"/>
    <w:rsid w:val="009048BC"/>
    <w:rsid w:val="00B71CCD"/>
    <w:rsid w:val="00CF0AB5"/>
    <w:rsid w:val="00E56E33"/>
    <w:rsid w:val="00E95FB9"/>
    <w:rsid w:val="00EF431D"/>
    <w:rsid w:val="00F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FA175"/>
  <w15:chartTrackingRefBased/>
  <w15:docId w15:val="{495C7749-0776-C64F-96BA-268AD412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54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4D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4D"/>
    <w:pPr>
      <w:pBdr>
        <w:top w:val="single" w:sz="6" w:space="2" w:color="A5300F" w:themeColor="accent1"/>
        <w:left w:val="single" w:sz="6" w:space="2" w:color="A5300F" w:themeColor="accent1"/>
      </w:pBdr>
      <w:spacing w:before="300"/>
      <w:outlineLvl w:val="2"/>
    </w:pPr>
    <w:rPr>
      <w:caps/>
      <w:color w:val="511707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pBdr>
        <w:top w:val="dotted" w:sz="6" w:space="2" w:color="A5300F" w:themeColor="accent1"/>
        <w:left w:val="dotted" w:sz="6" w:space="2" w:color="A5300F" w:themeColor="accent1"/>
      </w:pBdr>
      <w:spacing w:before="300"/>
      <w:outlineLvl w:val="3"/>
    </w:pPr>
    <w:rPr>
      <w:caps/>
      <w:color w:val="7B230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pBdr>
        <w:bottom w:val="single" w:sz="6" w:space="1" w:color="A5300F" w:themeColor="accent1"/>
      </w:pBdr>
      <w:spacing w:before="300"/>
      <w:outlineLvl w:val="4"/>
    </w:pPr>
    <w:rPr>
      <w:caps/>
      <w:color w:val="7B230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pBdr>
        <w:bottom w:val="dotted" w:sz="6" w:space="1" w:color="A5300F" w:themeColor="accent1"/>
      </w:pBdr>
      <w:spacing w:before="300"/>
      <w:outlineLvl w:val="5"/>
    </w:pPr>
    <w:rPr>
      <w:caps/>
      <w:color w:val="7B230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spacing w:before="300"/>
      <w:outlineLvl w:val="6"/>
    </w:pPr>
    <w:rPr>
      <w:caps/>
      <w:color w:val="7B230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54D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F254D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54D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F254D"/>
    <w:rPr>
      <w:b/>
      <w:bCs/>
    </w:rPr>
  </w:style>
  <w:style w:type="character" w:styleId="Emphasis">
    <w:name w:val="Emphasis"/>
    <w:uiPriority w:val="20"/>
    <w:qFormat/>
    <w:rsid w:val="007F254D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F254D"/>
  </w:style>
  <w:style w:type="character" w:customStyle="1" w:styleId="NoSpacingChar">
    <w:name w:val="No Spacing Char"/>
    <w:basedOn w:val="DefaultParagraphFont"/>
    <w:link w:val="NoSpacing"/>
    <w:uiPriority w:val="1"/>
    <w:rsid w:val="007F254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5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A5300F" w:themeColor="accent1"/>
        <w:left w:val="single" w:sz="4" w:space="10" w:color="A5300F" w:themeColor="accent1"/>
      </w:pBdr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7F254D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7F254D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7F254D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7F254D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7F254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54D"/>
    <w:pPr>
      <w:outlineLvl w:val="9"/>
    </w:pPr>
  </w:style>
  <w:style w:type="paragraph" w:customStyle="1" w:styleId="PersonalName">
    <w:name w:val="Personal Name"/>
    <w:basedOn w:val="Title"/>
    <w:rsid w:val="007F254D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D5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D56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D56BD"/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5D56BD"/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5D56B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56BD"/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D56BD"/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311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1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7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D1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7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D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LWWEI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INOR.ERIN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HRIS.MERRITT9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ILLIAMMBUNN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Atlas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5137C-29B0-B043-BDF8-779E96AB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slack-lackey-communication-plan.docx</Template>
  <TotalTime>145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Trainor</dc:creator>
  <cp:keywords/>
  <dc:description/>
  <cp:lastModifiedBy>Erin Trainor</cp:lastModifiedBy>
  <cp:revision>1</cp:revision>
  <dcterms:created xsi:type="dcterms:W3CDTF">2018-11-12T07:23:00Z</dcterms:created>
  <dcterms:modified xsi:type="dcterms:W3CDTF">2019-04-12T19:55:00Z</dcterms:modified>
</cp:coreProperties>
</file>