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31D" w:rsidRPr="00CF0AB5" w:rsidRDefault="007F254D" w:rsidP="006F5398">
      <w:pPr>
        <w:pStyle w:val="Title"/>
        <w:rPr>
          <w:sz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127000</wp:posOffset>
            </wp:positionV>
            <wp:extent cx="939800" cy="936625"/>
            <wp:effectExtent l="0" t="0" r="0" b="3175"/>
            <wp:wrapTight wrapText="bothSides">
              <wp:wrapPolygon edited="0">
                <wp:start x="1751" y="0"/>
                <wp:lineTo x="0" y="1757"/>
                <wp:lineTo x="0" y="20209"/>
                <wp:lineTo x="1751" y="21380"/>
                <wp:lineTo x="19849" y="21380"/>
                <wp:lineTo x="21308" y="19916"/>
                <wp:lineTo x="21308" y="1172"/>
                <wp:lineTo x="19557" y="0"/>
                <wp:lineTo x="175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acky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81A">
        <w:t>User</w:t>
      </w:r>
      <w:r w:rsidR="00FD756C">
        <w:t>/DEVELOPER</w:t>
      </w:r>
      <w:r w:rsidR="00CF481A">
        <w:t xml:space="preserve"> stories</w:t>
      </w:r>
    </w:p>
    <w:p w:rsidR="008B3362" w:rsidRDefault="00707DB0" w:rsidP="006F5398">
      <w:pPr>
        <w:pStyle w:val="Heading2"/>
      </w:pPr>
      <w:r>
        <w:t>PROJECT:</w:t>
      </w:r>
      <w:r w:rsidR="00CF0AB5">
        <w:t xml:space="preserve"> </w:t>
      </w:r>
      <w:r w:rsidR="008B3362">
        <w:t>Slack Lackey</w:t>
      </w:r>
    </w:p>
    <w:p w:rsidR="005D56BD" w:rsidRPr="005D56BD" w:rsidRDefault="005D56BD" w:rsidP="005D56BD">
      <w:pPr>
        <w:rPr>
          <w:sz w:val="4"/>
          <w:szCs w:val="4"/>
        </w:rPr>
      </w:pPr>
    </w:p>
    <w:p w:rsidR="005D56BD" w:rsidRDefault="00707DB0" w:rsidP="006F5398">
      <w:pPr>
        <w:pStyle w:val="Heading2"/>
      </w:pPr>
      <w:r>
        <w:t>SUMMARY</w:t>
      </w:r>
      <w:r w:rsidR="008B3362">
        <w:t xml:space="preserve">: </w:t>
      </w:r>
    </w:p>
    <w:p w:rsidR="008311A0" w:rsidRDefault="008311A0" w:rsidP="006F5398"/>
    <w:p w:rsidR="00CF0AB5" w:rsidRPr="007F254D" w:rsidRDefault="002A7BE7" w:rsidP="006F5398">
      <w:pPr>
        <w:rPr>
          <w:sz w:val="21"/>
        </w:rPr>
      </w:pPr>
      <w:r>
        <w:rPr>
          <w:sz w:val="21"/>
        </w:rPr>
        <w:t>A series of short sentences that describe the desired functionality from the viewpoint of the application user and the application developer. These are useful for identifying features to be implemented.</w:t>
      </w:r>
    </w:p>
    <w:p w:rsidR="00707DB0" w:rsidRDefault="00707DB0"/>
    <w:p w:rsidR="002A7BE7" w:rsidRDefault="002A7BE7">
      <w:pPr>
        <w:sectPr w:rsidR="002A7BE7" w:rsidSect="002A7B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37D19" w:rsidRDefault="002A7BE7" w:rsidP="00137D19">
      <w:pPr>
        <w:pStyle w:val="Heading2"/>
      </w:pPr>
      <w:r>
        <w:t>Minimim viable product (mvp) user stories</w:t>
      </w:r>
    </w:p>
    <w:p w:rsidR="00B71CCD" w:rsidRDefault="00CD3445" w:rsidP="00CD3445">
      <w:pPr>
        <w:pStyle w:val="Heading3"/>
      </w:pPr>
      <w:r>
        <w:t>Github/gist</w:t>
      </w:r>
    </w:p>
    <w:p w:rsidR="004C7C55" w:rsidRPr="00326308" w:rsidRDefault="004C7C55" w:rsidP="004C7C55">
      <w:pPr>
        <w:pStyle w:val="ListParagraph"/>
        <w:numPr>
          <w:ilvl w:val="0"/>
          <w:numId w:val="22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As a user, I want to be able to quickly save code snippets that I write in Slack, so that they don’t </w:t>
      </w:r>
      <w:r w:rsidR="00326308" w:rsidRPr="00326308">
        <w:rPr>
          <w:rFonts w:ascii="Rockwell" w:eastAsia="Times New Roman" w:hAnsi="Rockwell" w:cs="Arial"/>
          <w:color w:val="000000"/>
          <w:sz w:val="21"/>
          <w:szCs w:val="21"/>
        </w:rPr>
        <w:t>disappear,</w:t>
      </w:r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 and I can find them easily again.</w:t>
      </w:r>
    </w:p>
    <w:p w:rsidR="00326308" w:rsidRPr="00326308" w:rsidRDefault="00326308" w:rsidP="00326308">
      <w:pPr>
        <w:pStyle w:val="ListParagraph"/>
        <w:rPr>
          <w:rFonts w:ascii="Rockwell" w:eastAsia="Times New Roman" w:hAnsi="Rockwell" w:cs="Times New Roman"/>
          <w:sz w:val="21"/>
          <w:szCs w:val="21"/>
        </w:rPr>
      </w:pPr>
    </w:p>
    <w:p w:rsidR="004C7C55" w:rsidRPr="00326308" w:rsidRDefault="004C7C55" w:rsidP="004C7C55">
      <w:pPr>
        <w:pStyle w:val="ListParagraph"/>
        <w:numPr>
          <w:ilvl w:val="0"/>
          <w:numId w:val="22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user, I want to be able to trigger an action from Slack Lackey by typing @</w:t>
      </w:r>
      <w:proofErr w:type="spellStart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>SlackLackey</w:t>
      </w:r>
      <w:proofErr w:type="spellEnd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 in a Slack message.</w:t>
      </w:r>
    </w:p>
    <w:p w:rsidR="00326308" w:rsidRPr="00326308" w:rsidRDefault="00326308" w:rsidP="00326308">
      <w:pPr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4C7C55" w:rsidP="00326308">
      <w:pPr>
        <w:pStyle w:val="ListParagraph"/>
        <w:numPr>
          <w:ilvl w:val="0"/>
          <w:numId w:val="22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user, I want Slack-Lackey to recognize when I post a code snippet (wrapped in ```) and ask me if I want to create a gist in my GitHub account.</w:t>
      </w:r>
    </w:p>
    <w:p w:rsidR="00326308" w:rsidRPr="00326308" w:rsidRDefault="00326308" w:rsidP="00326308">
      <w:pPr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4C7C55" w:rsidP="00326308">
      <w:pPr>
        <w:pStyle w:val="ListParagraph"/>
        <w:numPr>
          <w:ilvl w:val="0"/>
          <w:numId w:val="22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As a user, after Slack-Lackey sends my code snippet to </w:t>
      </w:r>
      <w:proofErr w:type="spellStart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>GtiHub</w:t>
      </w:r>
      <w:proofErr w:type="spellEnd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 I want to receive a link to my new gist in my channel feed, so that I can visit it immediately or copy/paste to share it with others.</w:t>
      </w:r>
    </w:p>
    <w:p w:rsidR="00326308" w:rsidRPr="00326308" w:rsidRDefault="00326308" w:rsidP="00326308">
      <w:pPr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4C7C55" w:rsidP="00326308">
      <w:pPr>
        <w:pStyle w:val="ListParagraph"/>
        <w:numPr>
          <w:ilvl w:val="0"/>
          <w:numId w:val="22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As a user, I want to be able to see the </w:t>
      </w:r>
      <w:proofErr w:type="spellStart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>gists</w:t>
      </w:r>
      <w:proofErr w:type="spellEnd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 created by Slack-Lackey in my GitHub account so that I don’t have to go hunt them down myself.</w:t>
      </w:r>
    </w:p>
    <w:p w:rsidR="00326308" w:rsidRPr="00326308" w:rsidRDefault="00326308" w:rsidP="00326308">
      <w:pPr>
        <w:rPr>
          <w:rFonts w:ascii="Rockwell" w:eastAsia="Times New Roman" w:hAnsi="Rockwell" w:cs="Times New Roman"/>
          <w:sz w:val="21"/>
          <w:szCs w:val="21"/>
        </w:rPr>
      </w:pPr>
    </w:p>
    <w:p w:rsidR="004C7C55" w:rsidRPr="00326308" w:rsidRDefault="004C7C55" w:rsidP="00326308">
      <w:pPr>
        <w:pStyle w:val="ListParagraph"/>
        <w:numPr>
          <w:ilvl w:val="0"/>
          <w:numId w:val="22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As a user, I want to be able to add keywords, and a description to the </w:t>
      </w:r>
      <w:proofErr w:type="spellStart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>gists</w:t>
      </w:r>
      <w:proofErr w:type="spellEnd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 that Slack-Lackey will create as part of the original request, so that I can easily find (and potentially query Slack Lackey to find) later.</w:t>
      </w:r>
    </w:p>
    <w:p w:rsidR="00923EDD" w:rsidRDefault="00923EDD" w:rsidP="00137D19"/>
    <w:p w:rsidR="002A7BE7" w:rsidRPr="00137D19" w:rsidRDefault="002A7BE7" w:rsidP="00137D19"/>
    <w:p w:rsidR="00FD756C" w:rsidRDefault="00FD756C" w:rsidP="00FD756C">
      <w:pPr>
        <w:pStyle w:val="Heading2"/>
      </w:pPr>
      <w:r>
        <w:t>Minimum viable product (mvp) developer stories</w:t>
      </w:r>
    </w:p>
    <w:p w:rsidR="00FD756C" w:rsidRDefault="00FD756C" w:rsidP="00FD756C">
      <w:pPr>
        <w:pStyle w:val="Heading3"/>
      </w:pPr>
      <w:r>
        <w:t>General</w:t>
      </w:r>
    </w:p>
    <w:p w:rsidR="00326308" w:rsidRPr="00326308" w:rsidRDefault="00326308" w:rsidP="00326308">
      <w:pPr>
        <w:pStyle w:val="ListParagraph"/>
        <w:numPr>
          <w:ilvl w:val="0"/>
          <w:numId w:val="23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developer, I want to maintain a comprehensive README for all repositories so that my project is easy to understand for other developers</w:t>
      </w:r>
    </w:p>
    <w:p w:rsidR="00326308" w:rsidRPr="00326308" w:rsidRDefault="00326308" w:rsidP="00326308">
      <w:pPr>
        <w:ind w:firstLine="60"/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23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developer, I want to securely store any access tokens in my database, so that I can use OAuth to protect user data.</w:t>
      </w:r>
    </w:p>
    <w:p w:rsidR="00326308" w:rsidRPr="00326308" w:rsidRDefault="00326308" w:rsidP="00326308">
      <w:pPr>
        <w:ind w:firstLine="60"/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23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developer, I want the final version of my code to be well documented with JSDOCS and SWAGGER (if applicable), so that it’s quick and easy to understand how my app works</w:t>
      </w:r>
    </w:p>
    <w:p w:rsidR="00326308" w:rsidRPr="00326308" w:rsidRDefault="00326308" w:rsidP="00326308">
      <w:pPr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23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developer, I want to architect my app as modular and scalable as possible, so that I can add additional features/integrations later.</w:t>
      </w:r>
    </w:p>
    <w:p w:rsidR="00326308" w:rsidRPr="00326308" w:rsidRDefault="00326308" w:rsidP="00326308">
      <w:pPr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23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developer, I want to make my code DRY and use verbose naming conventions, so that it can be easily read and understood by other developers (and my teammates).</w:t>
      </w:r>
    </w:p>
    <w:p w:rsidR="00326308" w:rsidRPr="00326308" w:rsidRDefault="00326308" w:rsidP="003263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19DC" w:rsidRPr="00CC19DC" w:rsidRDefault="00CC19DC" w:rsidP="00CC19DC"/>
    <w:p w:rsidR="0066041F" w:rsidRDefault="002A7BE7" w:rsidP="00CD3445">
      <w:pPr>
        <w:pStyle w:val="Heading2"/>
      </w:pPr>
      <w:r>
        <w:lastRenderedPageBreak/>
        <w:t>stretch goal user stories</w:t>
      </w:r>
    </w:p>
    <w:p w:rsidR="00FD756C" w:rsidRDefault="00FD756C" w:rsidP="00CD3445">
      <w:pPr>
        <w:pStyle w:val="Heading3"/>
      </w:pPr>
      <w:r>
        <w:t>General</w:t>
      </w:r>
    </w:p>
    <w:p w:rsidR="00FD756C" w:rsidRPr="00326308" w:rsidRDefault="00FD756C" w:rsidP="00FD756C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326308">
        <w:rPr>
          <w:sz w:val="21"/>
          <w:szCs w:val="21"/>
        </w:rPr>
        <w:t>As a user, I want to be able to download the Slack Lackey app/bot from the Slack App Directory.</w:t>
      </w:r>
    </w:p>
    <w:p w:rsidR="00CD3445" w:rsidRDefault="00CD3445" w:rsidP="00CD3445">
      <w:pPr>
        <w:pStyle w:val="Heading3"/>
      </w:pPr>
      <w:r>
        <w:t>GitHub/Gist</w:t>
      </w:r>
    </w:p>
    <w:p w:rsidR="00326308" w:rsidRPr="00326308" w:rsidRDefault="00326308" w:rsidP="00326308">
      <w:pPr>
        <w:pStyle w:val="ListParagraph"/>
        <w:numPr>
          <w:ilvl w:val="0"/>
          <w:numId w:val="17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user, if the code snippet I want to gist is not my own, I want Slack-Lackey to attribute the source inside the gist.</w:t>
      </w:r>
    </w:p>
    <w:p w:rsidR="00326308" w:rsidRPr="00326308" w:rsidRDefault="00326308" w:rsidP="00326308">
      <w:pPr>
        <w:ind w:firstLine="60"/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17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user, I want to be able to access Slack Lackey from Slack channels where I am a member.</w:t>
      </w:r>
    </w:p>
    <w:p w:rsidR="00326308" w:rsidRPr="00326308" w:rsidRDefault="00326308" w:rsidP="00326308">
      <w:pPr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17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user, I want to be able to click a button in an existing message and have Slack-Lackey ask me if I want to make a gist.</w:t>
      </w:r>
    </w:p>
    <w:p w:rsidR="00326308" w:rsidRPr="00326308" w:rsidRDefault="00326308" w:rsidP="00326308">
      <w:pPr>
        <w:ind w:firstLine="60"/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17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As a user, I want Slack to show a complete image of my gist in the message feed once it receives the new </w:t>
      </w:r>
      <w:proofErr w:type="spellStart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>url</w:t>
      </w:r>
      <w:proofErr w:type="spellEnd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>.</w:t>
      </w:r>
    </w:p>
    <w:p w:rsidR="00326308" w:rsidRPr="00326308" w:rsidRDefault="00326308" w:rsidP="00326308">
      <w:pPr>
        <w:ind w:firstLine="60"/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17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As a user, I want to be able to ask Slack-Lackey to find </w:t>
      </w:r>
      <w:proofErr w:type="spellStart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>gists</w:t>
      </w:r>
      <w:proofErr w:type="spellEnd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 that already exist in my GitHub account and select one based on keyword, date, or description queries from within Slack.</w:t>
      </w:r>
    </w:p>
    <w:p w:rsidR="00326308" w:rsidRPr="00326308" w:rsidRDefault="00326308" w:rsidP="00326308">
      <w:pPr>
        <w:ind w:firstLine="60"/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17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As a user, I want Slack Lackey to remember my access credentials to </w:t>
      </w:r>
      <w:proofErr w:type="gramStart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>GitHub</w:t>
      </w:r>
      <w:proofErr w:type="gramEnd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 xml:space="preserve"> so I don’t need to reauthorize/sign-in for each request.</w:t>
      </w:r>
    </w:p>
    <w:p w:rsidR="00CD3445" w:rsidRDefault="00CD3445" w:rsidP="00CD3445">
      <w:pPr>
        <w:pStyle w:val="Heading3"/>
      </w:pPr>
      <w:r>
        <w:t>Google Docs/Drive</w:t>
      </w:r>
    </w:p>
    <w:p w:rsidR="00326308" w:rsidRPr="00326308" w:rsidRDefault="00326308" w:rsidP="00326308">
      <w:pPr>
        <w:pStyle w:val="ListParagraph"/>
        <w:numPr>
          <w:ilvl w:val="0"/>
          <w:numId w:val="29"/>
        </w:numPr>
        <w:rPr>
          <w:rFonts w:ascii="Rockwell" w:eastAsia="Times New Roman" w:hAnsi="Rockwell" w:cs="Times New Roman"/>
          <w:sz w:val="21"/>
          <w:szCs w:val="21"/>
        </w:rPr>
      </w:pPr>
      <w:bookmarkStart w:id="0" w:name="_GoBack"/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user, I want Slack Lackey to recognize when I upload a file to a Slack Channel and ask me if I want to save the file to my Google Docs/Drive Account.</w:t>
      </w:r>
    </w:p>
    <w:p w:rsidR="00326308" w:rsidRPr="00326308" w:rsidRDefault="00326308" w:rsidP="00326308">
      <w:pPr>
        <w:ind w:left="60"/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29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user, after Slack-Lackey sends my code snippet to Google I want to receive a link to my new file in my channel feed.</w:t>
      </w:r>
    </w:p>
    <w:p w:rsidR="00326308" w:rsidRPr="00326308" w:rsidRDefault="00326308" w:rsidP="00326308">
      <w:pPr>
        <w:ind w:left="60"/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29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user, I want to be able to see the files created by Slack-Lackey in my Google account.</w:t>
      </w:r>
    </w:p>
    <w:p w:rsidR="00326308" w:rsidRPr="00326308" w:rsidRDefault="00326308" w:rsidP="00326308">
      <w:pPr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29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user, I want to be able to specify a filename (and maybe add keywords, and a description) to the files that Slack-Lackey will create as part of the original request.</w:t>
      </w:r>
    </w:p>
    <w:p w:rsidR="00326308" w:rsidRPr="00326308" w:rsidRDefault="00326308" w:rsidP="00326308">
      <w:pPr>
        <w:ind w:left="60"/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29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user, I want to be able to click a button in an existing message and have Slack-Lackey ask me if I want to save the file to my Google Account.</w:t>
      </w:r>
    </w:p>
    <w:p w:rsidR="00326308" w:rsidRPr="00326308" w:rsidRDefault="00326308" w:rsidP="00326308">
      <w:pPr>
        <w:ind w:left="60"/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29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user, I want Slack-Lackey to be able to query Google Drive for files I have previously created.</w:t>
      </w:r>
    </w:p>
    <w:p w:rsidR="00326308" w:rsidRPr="00326308" w:rsidRDefault="00326308" w:rsidP="00326308">
      <w:pPr>
        <w:ind w:left="60"/>
        <w:rPr>
          <w:rFonts w:ascii="Rockwell" w:eastAsia="Times New Roman" w:hAnsi="Rockwell" w:cs="Times New Roman"/>
          <w:sz w:val="21"/>
          <w:szCs w:val="21"/>
        </w:rPr>
      </w:pPr>
    </w:p>
    <w:p w:rsidR="00326308" w:rsidRPr="00326308" w:rsidRDefault="00326308" w:rsidP="00326308">
      <w:pPr>
        <w:pStyle w:val="ListParagraph"/>
        <w:numPr>
          <w:ilvl w:val="0"/>
          <w:numId w:val="29"/>
        </w:numPr>
        <w:rPr>
          <w:rFonts w:ascii="Rockwell" w:eastAsia="Times New Roman" w:hAnsi="Rockwell" w:cs="Times New Roman"/>
          <w:sz w:val="21"/>
          <w:szCs w:val="21"/>
        </w:rPr>
      </w:pPr>
      <w:r w:rsidRPr="00326308">
        <w:rPr>
          <w:rFonts w:ascii="Rockwell" w:eastAsia="Times New Roman" w:hAnsi="Rockwell" w:cs="Arial"/>
          <w:color w:val="000000"/>
          <w:sz w:val="21"/>
          <w:szCs w:val="21"/>
        </w:rPr>
        <w:t>As a user, I want Slack Lackey to remember my access credentials to Google so I don’t need to reauthorize/sign-in for each request.</w:t>
      </w:r>
    </w:p>
    <w:bookmarkEnd w:id="0"/>
    <w:p w:rsidR="00137D19" w:rsidRPr="00137D19" w:rsidRDefault="00137D19" w:rsidP="00137D19"/>
    <w:p w:rsidR="00137D19" w:rsidRPr="00137D19" w:rsidRDefault="00137D19" w:rsidP="00137D19"/>
    <w:p w:rsidR="006673D5" w:rsidRPr="006673D5" w:rsidRDefault="002A7BE7" w:rsidP="00FD756C">
      <w:pPr>
        <w:pStyle w:val="Heading2"/>
      </w:pPr>
      <w:r>
        <w:t>stretch goal developer stories</w:t>
      </w:r>
    </w:p>
    <w:p w:rsidR="006673D5" w:rsidRDefault="00FD756C" w:rsidP="00FD756C">
      <w:pPr>
        <w:pStyle w:val="Heading3"/>
      </w:pPr>
      <w:r>
        <w:t>General</w:t>
      </w:r>
    </w:p>
    <w:p w:rsidR="00FD756C" w:rsidRDefault="00FD756C" w:rsidP="00FD756C">
      <w:pPr>
        <w:pStyle w:val="ListParagraph"/>
        <w:numPr>
          <w:ilvl w:val="0"/>
          <w:numId w:val="19"/>
        </w:numPr>
      </w:pPr>
      <w:r>
        <w:t xml:space="preserve">As a developer. I want to complete the checklist requirements to get my app reviewed and accepted for the </w:t>
      </w:r>
      <w:hyperlink r:id="rId15" w:history="1">
        <w:r w:rsidRPr="00CC19DC">
          <w:rPr>
            <w:rStyle w:val="Hyperlink"/>
            <w:color w:val="A5300F" w:themeColor="accent1"/>
          </w:rPr>
          <w:t>Slack App Directory</w:t>
        </w:r>
      </w:hyperlink>
      <w:r w:rsidRPr="00CC19DC">
        <w:rPr>
          <w:color w:val="A5300F" w:themeColor="accent1"/>
        </w:rPr>
        <w:t>.</w:t>
      </w:r>
      <w:r w:rsidR="00CC19DC">
        <w:t xml:space="preserve"> </w:t>
      </w:r>
    </w:p>
    <w:p w:rsidR="00CC19DC" w:rsidRPr="00FD756C" w:rsidRDefault="00CC19DC" w:rsidP="00FD756C">
      <w:pPr>
        <w:pStyle w:val="ListParagraph"/>
        <w:numPr>
          <w:ilvl w:val="0"/>
          <w:numId w:val="19"/>
        </w:numPr>
      </w:pPr>
      <w:r>
        <w:t>As a developer, I want to securely store any access tokens in my database.</w:t>
      </w:r>
    </w:p>
    <w:p w:rsidR="00FD756C" w:rsidRPr="00FD756C" w:rsidRDefault="00FD756C" w:rsidP="00FD756C"/>
    <w:p w:rsidR="00137D19" w:rsidRPr="00137D19" w:rsidRDefault="00137D19" w:rsidP="00137D19"/>
    <w:sectPr w:rsidR="00137D19" w:rsidRPr="00137D19" w:rsidSect="00CF0AB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018" w:rsidRDefault="00852018" w:rsidP="00137D19">
      <w:r>
        <w:separator/>
      </w:r>
    </w:p>
  </w:endnote>
  <w:endnote w:type="continuationSeparator" w:id="0">
    <w:p w:rsidR="00852018" w:rsidRDefault="00852018" w:rsidP="001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19" w:rsidRDefault="00137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19" w:rsidRDefault="00137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19" w:rsidRDefault="0013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018" w:rsidRDefault="00852018" w:rsidP="00137D19">
      <w:r>
        <w:separator/>
      </w:r>
    </w:p>
  </w:footnote>
  <w:footnote w:type="continuationSeparator" w:id="0">
    <w:p w:rsidR="00852018" w:rsidRDefault="00852018" w:rsidP="00137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19" w:rsidRDefault="00137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19" w:rsidRDefault="00137D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19" w:rsidRDefault="00137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058"/>
    <w:multiLevelType w:val="hybridMultilevel"/>
    <w:tmpl w:val="F09C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02A3"/>
    <w:multiLevelType w:val="hybridMultilevel"/>
    <w:tmpl w:val="A434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70D0"/>
    <w:multiLevelType w:val="hybridMultilevel"/>
    <w:tmpl w:val="4E966568"/>
    <w:lvl w:ilvl="0" w:tplc="C25606F2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50E54"/>
    <w:multiLevelType w:val="hybridMultilevel"/>
    <w:tmpl w:val="9D64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F0EA7"/>
    <w:multiLevelType w:val="hybridMultilevel"/>
    <w:tmpl w:val="7EC8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C034E"/>
    <w:multiLevelType w:val="hybridMultilevel"/>
    <w:tmpl w:val="F31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4EC2"/>
    <w:multiLevelType w:val="hybridMultilevel"/>
    <w:tmpl w:val="68D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526DE"/>
    <w:multiLevelType w:val="hybridMultilevel"/>
    <w:tmpl w:val="334E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8096C"/>
    <w:multiLevelType w:val="hybridMultilevel"/>
    <w:tmpl w:val="2CE23506"/>
    <w:lvl w:ilvl="0" w:tplc="C25606F2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E0925"/>
    <w:multiLevelType w:val="hybridMultilevel"/>
    <w:tmpl w:val="ECE4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96683"/>
    <w:multiLevelType w:val="hybridMultilevel"/>
    <w:tmpl w:val="F118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55D2F"/>
    <w:multiLevelType w:val="hybridMultilevel"/>
    <w:tmpl w:val="3EA4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A42E4"/>
    <w:multiLevelType w:val="hybridMultilevel"/>
    <w:tmpl w:val="CE88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3AD4"/>
    <w:multiLevelType w:val="hybridMultilevel"/>
    <w:tmpl w:val="DDF0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13DA8"/>
    <w:multiLevelType w:val="hybridMultilevel"/>
    <w:tmpl w:val="2BC6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D4241"/>
    <w:multiLevelType w:val="hybridMultilevel"/>
    <w:tmpl w:val="C5DE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630C2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61E06"/>
    <w:multiLevelType w:val="hybridMultilevel"/>
    <w:tmpl w:val="EEAE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49D3"/>
    <w:multiLevelType w:val="hybridMultilevel"/>
    <w:tmpl w:val="A944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8040A"/>
    <w:multiLevelType w:val="hybridMultilevel"/>
    <w:tmpl w:val="2A54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76ADF"/>
    <w:multiLevelType w:val="hybridMultilevel"/>
    <w:tmpl w:val="7B96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62AE9"/>
    <w:multiLevelType w:val="hybridMultilevel"/>
    <w:tmpl w:val="E726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37953"/>
    <w:multiLevelType w:val="hybridMultilevel"/>
    <w:tmpl w:val="DA6E3E48"/>
    <w:lvl w:ilvl="0" w:tplc="C25606F2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72C2B"/>
    <w:multiLevelType w:val="hybridMultilevel"/>
    <w:tmpl w:val="63C0133C"/>
    <w:lvl w:ilvl="0" w:tplc="C25606F2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13"/>
  </w:num>
  <w:num w:numId="7">
    <w:abstractNumId w:val="16"/>
  </w:num>
  <w:num w:numId="8">
    <w:abstractNumId w:val="21"/>
  </w:num>
  <w:num w:numId="9">
    <w:abstractNumId w:val="5"/>
  </w:num>
  <w:num w:numId="10">
    <w:abstractNumId w:val="11"/>
  </w:num>
  <w:num w:numId="11">
    <w:abstractNumId w:val="14"/>
  </w:num>
  <w:num w:numId="12">
    <w:abstractNumId w:val="12"/>
  </w:num>
  <w:num w:numId="13">
    <w:abstractNumId w:val="19"/>
  </w:num>
  <w:num w:numId="14">
    <w:abstractNumId w:val="18"/>
  </w:num>
  <w:num w:numId="15">
    <w:abstractNumId w:val="20"/>
  </w:num>
  <w:num w:numId="16">
    <w:abstractNumId w:val="0"/>
  </w:num>
  <w:num w:numId="17">
    <w:abstractNumId w:val="17"/>
  </w:num>
  <w:num w:numId="18">
    <w:abstractNumId w:val="4"/>
  </w:num>
  <w:num w:numId="19">
    <w:abstractNumId w:val="6"/>
  </w:num>
  <w:num w:numId="20">
    <w:abstractNumId w:val="10"/>
  </w:num>
  <w:num w:numId="21">
    <w:abstractNumId w:val="7"/>
  </w:num>
  <w:num w:numId="22">
    <w:abstractNumId w:val="15"/>
  </w:num>
  <w:num w:numId="23">
    <w:abstractNumId w:val="1"/>
  </w:num>
  <w:num w:numId="24">
    <w:abstractNumId w:val="3"/>
  </w:num>
  <w:num w:numId="25">
    <w:abstractNumId w:val="22"/>
  </w:num>
  <w:num w:numId="26">
    <w:abstractNumId w:val="2"/>
  </w:num>
  <w:num w:numId="27">
    <w:abstractNumId w:val="23"/>
  </w:num>
  <w:num w:numId="28">
    <w:abstractNumId w:val="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B9"/>
    <w:rsid w:val="00040C1D"/>
    <w:rsid w:val="00130C24"/>
    <w:rsid w:val="00137D19"/>
    <w:rsid w:val="002A7BE7"/>
    <w:rsid w:val="00326308"/>
    <w:rsid w:val="004C7C55"/>
    <w:rsid w:val="005D56BD"/>
    <w:rsid w:val="006321A9"/>
    <w:rsid w:val="0066041F"/>
    <w:rsid w:val="006673D5"/>
    <w:rsid w:val="006F5398"/>
    <w:rsid w:val="00707DB0"/>
    <w:rsid w:val="007F254D"/>
    <w:rsid w:val="008311A0"/>
    <w:rsid w:val="00852018"/>
    <w:rsid w:val="00891B7F"/>
    <w:rsid w:val="008B3362"/>
    <w:rsid w:val="008D763E"/>
    <w:rsid w:val="008F5467"/>
    <w:rsid w:val="009048BC"/>
    <w:rsid w:val="00923EDD"/>
    <w:rsid w:val="00B71CCD"/>
    <w:rsid w:val="00CC19DC"/>
    <w:rsid w:val="00CD3445"/>
    <w:rsid w:val="00CF0AB5"/>
    <w:rsid w:val="00CF481A"/>
    <w:rsid w:val="00E56E33"/>
    <w:rsid w:val="00E95FB9"/>
    <w:rsid w:val="00EF431D"/>
    <w:rsid w:val="00F22631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FA175"/>
  <w15:chartTrackingRefBased/>
  <w15:docId w15:val="{8BA4599F-E21C-5A4E-AAC8-D69F1E0C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54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54D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4D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54D"/>
    <w:pPr>
      <w:pBdr>
        <w:top w:val="single" w:sz="6" w:space="2" w:color="A5300F" w:themeColor="accent1"/>
        <w:left w:val="single" w:sz="6" w:space="2" w:color="A5300F" w:themeColor="accent1"/>
      </w:pBdr>
      <w:spacing w:before="300"/>
      <w:outlineLvl w:val="2"/>
    </w:pPr>
    <w:rPr>
      <w:caps/>
      <w:color w:val="511707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54D"/>
    <w:pPr>
      <w:pBdr>
        <w:top w:val="dotted" w:sz="6" w:space="2" w:color="A5300F" w:themeColor="accent1"/>
        <w:left w:val="dotted" w:sz="6" w:space="2" w:color="A5300F" w:themeColor="accent1"/>
      </w:pBdr>
      <w:spacing w:before="300"/>
      <w:outlineLvl w:val="3"/>
    </w:pPr>
    <w:rPr>
      <w:caps/>
      <w:color w:val="7B230B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54D"/>
    <w:pPr>
      <w:pBdr>
        <w:bottom w:val="single" w:sz="6" w:space="1" w:color="A5300F" w:themeColor="accent1"/>
      </w:pBdr>
      <w:spacing w:before="300"/>
      <w:outlineLvl w:val="4"/>
    </w:pPr>
    <w:rPr>
      <w:caps/>
      <w:color w:val="7B230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54D"/>
    <w:pPr>
      <w:pBdr>
        <w:bottom w:val="dotted" w:sz="6" w:space="1" w:color="A5300F" w:themeColor="accent1"/>
      </w:pBdr>
      <w:spacing w:before="300"/>
      <w:outlineLvl w:val="5"/>
    </w:pPr>
    <w:rPr>
      <w:caps/>
      <w:color w:val="7B230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54D"/>
    <w:pPr>
      <w:spacing w:before="300"/>
      <w:outlineLvl w:val="6"/>
    </w:pPr>
    <w:rPr>
      <w:caps/>
      <w:color w:val="7B230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54D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54D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4D"/>
    <w:rPr>
      <w:b/>
      <w:bCs/>
      <w:caps/>
      <w:color w:val="FFFFFF" w:themeColor="background1"/>
      <w:spacing w:val="15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254D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F254D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54D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54D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54D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54D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5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54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54D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254D"/>
    <w:pPr>
      <w:spacing w:before="720"/>
    </w:pPr>
    <w:rPr>
      <w:caps/>
      <w:color w:val="A5300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54D"/>
    <w:rPr>
      <w:caps/>
      <w:color w:val="A5300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4D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54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F254D"/>
    <w:rPr>
      <w:b/>
      <w:bCs/>
    </w:rPr>
  </w:style>
  <w:style w:type="character" w:styleId="Emphasis">
    <w:name w:val="Emphasis"/>
    <w:uiPriority w:val="20"/>
    <w:qFormat/>
    <w:rsid w:val="007F254D"/>
    <w:rPr>
      <w:caps/>
      <w:color w:val="511707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F254D"/>
  </w:style>
  <w:style w:type="character" w:customStyle="1" w:styleId="NoSpacingChar">
    <w:name w:val="No Spacing Char"/>
    <w:basedOn w:val="DefaultParagraphFont"/>
    <w:link w:val="NoSpacing"/>
    <w:uiPriority w:val="1"/>
    <w:rsid w:val="007F254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F25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54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254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4D"/>
    <w:pPr>
      <w:pBdr>
        <w:top w:val="single" w:sz="4" w:space="10" w:color="A5300F" w:themeColor="accent1"/>
        <w:left w:val="single" w:sz="4" w:space="10" w:color="A5300F" w:themeColor="accent1"/>
      </w:pBdr>
      <w:ind w:left="1296" w:right="1152"/>
      <w:jc w:val="both"/>
    </w:pPr>
    <w:rPr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4D"/>
    <w:rPr>
      <w:i/>
      <w:iCs/>
      <w:color w:val="A5300F" w:themeColor="accent1"/>
      <w:sz w:val="20"/>
      <w:szCs w:val="20"/>
    </w:rPr>
  </w:style>
  <w:style w:type="character" w:styleId="SubtleEmphasis">
    <w:name w:val="Subtle Emphasis"/>
    <w:uiPriority w:val="19"/>
    <w:qFormat/>
    <w:rsid w:val="007F254D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7F254D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7F254D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7F254D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7F254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54D"/>
    <w:pPr>
      <w:outlineLvl w:val="9"/>
    </w:pPr>
  </w:style>
  <w:style w:type="paragraph" w:customStyle="1" w:styleId="PersonalName">
    <w:name w:val="Personal Name"/>
    <w:basedOn w:val="Title"/>
    <w:rsid w:val="007F254D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5D5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D56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49E86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D56BD"/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5D56BD"/>
    <w:rPr>
      <w:color w:val="FFFFFF" w:themeColor="background1"/>
    </w:rPr>
    <w:tblPr>
      <w:tblStyleRowBandSize w:val="1"/>
      <w:tblStyleColBandSize w:val="1"/>
      <w:tblBorders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tblBorders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5D56B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D56BD"/>
    <w:rPr>
      <w:color w:val="FFFFFF" w:themeColor="background1"/>
    </w:rPr>
    <w:tblPr>
      <w:tblStyleRowBandSize w:val="1"/>
      <w:tblStyleColBandSize w:val="1"/>
      <w:tblBorders>
        <w:top w:val="single" w:sz="24" w:space="0" w:color="D55816" w:themeColor="accent2"/>
        <w:left w:val="single" w:sz="24" w:space="0" w:color="D55816" w:themeColor="accent2"/>
        <w:bottom w:val="single" w:sz="24" w:space="0" w:color="D55816" w:themeColor="accent2"/>
        <w:right w:val="single" w:sz="24" w:space="0" w:color="D55816" w:themeColor="accent2"/>
      </w:tblBorders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5D56BD"/>
    <w:rPr>
      <w:color w:val="855D36" w:themeColor="accent6" w:themeShade="BF"/>
    </w:rPr>
    <w:tblPr>
      <w:tblStyleRowBandSize w:val="1"/>
      <w:tblStyleColBandSize w:val="1"/>
      <w:tblBorders>
        <w:top w:val="single" w:sz="4" w:space="0" w:color="B27D49" w:themeColor="accent6"/>
        <w:bottom w:val="single" w:sz="4" w:space="0" w:color="B27D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27D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311A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1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7D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D1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37D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D1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B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B7F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C7C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pi.slack.com/docs/slack-apps-checklist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Atlas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751A6-5CA4-584F-9D4D-5141D3E2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slack-lackey-user-stories.docx</Template>
  <TotalTime>9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Trainor</dc:creator>
  <cp:keywords/>
  <dc:description/>
  <cp:lastModifiedBy>Erin Trainor</cp:lastModifiedBy>
  <cp:revision>4</cp:revision>
  <cp:lastPrinted>2019-04-13T23:44:00Z</cp:lastPrinted>
  <dcterms:created xsi:type="dcterms:W3CDTF">2019-04-13T23:44:00Z</dcterms:created>
  <dcterms:modified xsi:type="dcterms:W3CDTF">2019-04-15T16:16:00Z</dcterms:modified>
</cp:coreProperties>
</file>